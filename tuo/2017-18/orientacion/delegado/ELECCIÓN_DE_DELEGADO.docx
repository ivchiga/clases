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FE" w:rsidRPr="00095047" w:rsidRDefault="008D2EFE" w:rsidP="00095047">
      <w:pPr>
        <w:spacing w:line="240" w:lineRule="auto"/>
        <w:jc w:val="center"/>
        <w:rPr>
          <w:rFonts w:ascii="Times New Roman" w:hAnsi="Times New Roman"/>
          <w:b/>
        </w:rPr>
      </w:pPr>
      <w:r w:rsidRPr="00095047">
        <w:rPr>
          <w:rFonts w:ascii="Times New Roman" w:hAnsi="Times New Roman"/>
          <w:b/>
        </w:rPr>
        <w:t>ELECCIÓN DE DELEGADO/A</w:t>
      </w:r>
    </w:p>
    <w:p w:rsidR="008D2EFE" w:rsidRPr="00095047" w:rsidRDefault="008D2EFE" w:rsidP="0009504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095047">
        <w:rPr>
          <w:rFonts w:ascii="Times New Roman" w:hAnsi="Times New Roman"/>
        </w:rPr>
        <w:t>Elección de delegado/a. Presentación de candidaturas.</w:t>
      </w:r>
      <w:r w:rsidRPr="000C47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</w:t>
      </w:r>
      <w:r w:rsidRPr="00095047">
        <w:rPr>
          <w:rFonts w:ascii="Times New Roman" w:hAnsi="Times New Roman"/>
        </w:rPr>
        <w:t>os posibles candidatos explicarán los motivos por los que se presentan y harán un resumen sobre lo que les gustaría hacer en beneficio del grupo- clase.</w:t>
      </w:r>
    </w:p>
    <w:p w:rsidR="008D2EFE" w:rsidRPr="00095047" w:rsidRDefault="008D2EFE" w:rsidP="0009504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095047">
        <w:rPr>
          <w:rFonts w:ascii="Times New Roman" w:hAnsi="Times New Roman"/>
        </w:rPr>
        <w:t>Constitución de la mesa electoral: un vocal, un secretario</w:t>
      </w:r>
      <w:r>
        <w:rPr>
          <w:rFonts w:ascii="Times New Roman" w:hAnsi="Times New Roman"/>
        </w:rPr>
        <w:t xml:space="preserve"> (el alumno más joven)</w:t>
      </w:r>
      <w:r w:rsidRPr="00095047">
        <w:rPr>
          <w:rFonts w:ascii="Times New Roman" w:hAnsi="Times New Roman"/>
        </w:rPr>
        <w:t xml:space="preserve"> y el presidente (tutor/a).</w:t>
      </w:r>
    </w:p>
    <w:p w:rsidR="008D2EFE" w:rsidRPr="00095047" w:rsidRDefault="008D2EFE" w:rsidP="0009504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095047">
        <w:rPr>
          <w:rFonts w:ascii="Times New Roman" w:hAnsi="Times New Roman"/>
        </w:rPr>
        <w:t>Votación: cada alumno escribe en su papeleta el nombre del candidato de forma anónima.</w:t>
      </w:r>
      <w:r>
        <w:rPr>
          <w:rFonts w:ascii="Times New Roman" w:hAnsi="Times New Roman"/>
        </w:rPr>
        <w:t xml:space="preserve"> (Se anexan las papeletas)</w:t>
      </w:r>
    </w:p>
    <w:p w:rsidR="008D2EFE" w:rsidRPr="00095047" w:rsidRDefault="008D2EFE" w:rsidP="0009504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 w:rsidRPr="00095047">
        <w:rPr>
          <w:rFonts w:ascii="Times New Roman" w:hAnsi="Times New Roman"/>
        </w:rPr>
        <w:t>La mesa electoral procede al recuento de votos, Siendo designado delegado/a aquel alumno/a que alcance el mayor número de votos, y subdelegado/a el siguiente en número de votos.</w:t>
      </w:r>
      <w:r w:rsidRPr="000C47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 deja constancia en</w:t>
      </w:r>
      <w:r w:rsidRPr="00095047">
        <w:rPr>
          <w:rFonts w:ascii="Times New Roman" w:hAnsi="Times New Roman"/>
        </w:rPr>
        <w:t xml:space="preserve"> el acta</w:t>
      </w:r>
      <w:r>
        <w:rPr>
          <w:rFonts w:ascii="Times New Roman" w:hAnsi="Times New Roman"/>
        </w:rPr>
        <w:t xml:space="preserve"> (firma, sello de secretaría y entrega a la jefa de estudio). (Se anexa el acta)</w:t>
      </w:r>
    </w:p>
    <w:p w:rsidR="008D2EFE" w:rsidRPr="00095047" w:rsidRDefault="008D2EFE" w:rsidP="00095047">
      <w:pPr>
        <w:spacing w:line="240" w:lineRule="auto"/>
        <w:jc w:val="both"/>
        <w:rPr>
          <w:rFonts w:ascii="Comic Sans MS" w:hAnsi="Comic Sans MS" w:cs="Arial"/>
          <w:b/>
        </w:rPr>
      </w:pPr>
    </w:p>
    <w:p w:rsidR="008D2EFE" w:rsidRPr="00A30BBE" w:rsidRDefault="008D2EFE" w:rsidP="000950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30BBE">
        <w:rPr>
          <w:rFonts w:ascii="Arial" w:hAnsi="Arial" w:cs="Arial"/>
          <w:sz w:val="24"/>
          <w:szCs w:val="24"/>
        </w:rPr>
        <w:t xml:space="preserve"> </w:t>
      </w:r>
    </w:p>
    <w:sectPr w:rsidR="008D2EFE" w:rsidRPr="00A30BBE" w:rsidSect="007A7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C0850"/>
    <w:multiLevelType w:val="hybridMultilevel"/>
    <w:tmpl w:val="3E0CC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0BBE"/>
    <w:rsid w:val="00095047"/>
    <w:rsid w:val="000C47D0"/>
    <w:rsid w:val="001B6A78"/>
    <w:rsid w:val="002D084A"/>
    <w:rsid w:val="00492D8F"/>
    <w:rsid w:val="00537816"/>
    <w:rsid w:val="007A70A1"/>
    <w:rsid w:val="008D2EFE"/>
    <w:rsid w:val="00A30BBE"/>
    <w:rsid w:val="00E412F8"/>
    <w:rsid w:val="00EB1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0A1"/>
    <w:pPr>
      <w:spacing w:after="200" w:line="276" w:lineRule="auto"/>
    </w:pPr>
    <w:rPr>
      <w:lang w:val="es-ES_tradnl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114</Words>
  <Characters>629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ELECCIÓN DE DELEGADO/A</dc:title>
  <dc:subject/>
  <dc:creator>usuario</dc:creator>
  <cp:keywords/>
  <dc:description/>
  <cp:lastModifiedBy>rdomojey</cp:lastModifiedBy>
  <cp:revision>2</cp:revision>
  <cp:lastPrinted>2013-09-19T11:01:00Z</cp:lastPrinted>
  <dcterms:created xsi:type="dcterms:W3CDTF">2014-09-16T09:29:00Z</dcterms:created>
  <dcterms:modified xsi:type="dcterms:W3CDTF">2014-09-16T09:29:00Z</dcterms:modified>
</cp:coreProperties>
</file>